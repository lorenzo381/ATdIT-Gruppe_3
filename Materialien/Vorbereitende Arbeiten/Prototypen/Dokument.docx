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91" w:rsidRPr="00F700D1" w:rsidRDefault="00F050E0">
      <w:pPr>
        <w:pStyle w:val="berschrift1"/>
      </w:pPr>
      <w:r>
        <w:t>Ideen Beruf Lehrer</w:t>
      </w:r>
    </w:p>
    <w:p w:rsidR="00E31291" w:rsidRDefault="00ED6A4E" w:rsidP="00F050E0">
      <w:pPr>
        <w:pStyle w:val="Aufzhlungszeichen"/>
      </w:pPr>
      <w:r>
        <w:t xml:space="preserve">Tätigkeiten: </w:t>
      </w:r>
    </w:p>
    <w:p w:rsidR="007D0225" w:rsidRDefault="007D0225" w:rsidP="007D0225">
      <w:pPr>
        <w:pStyle w:val="Aufzhlungszeichen"/>
        <w:numPr>
          <w:ilvl w:val="1"/>
          <w:numId w:val="3"/>
        </w:numPr>
      </w:pPr>
      <w:r>
        <w:t>Vermittlung von Wissen</w:t>
      </w:r>
      <w:r w:rsidR="00586F6A">
        <w:t xml:space="preserve">/Stoff </w:t>
      </w:r>
    </w:p>
    <w:p w:rsidR="00586F6A" w:rsidRDefault="00586F6A" w:rsidP="007D0225">
      <w:pPr>
        <w:pStyle w:val="Aufzhlungszeichen"/>
        <w:numPr>
          <w:ilvl w:val="1"/>
          <w:numId w:val="3"/>
        </w:numPr>
      </w:pPr>
      <w:r>
        <w:t>Unterrichtet bestimmte Fächer</w:t>
      </w:r>
    </w:p>
    <w:p w:rsidR="00586F6A" w:rsidRDefault="00586F6A" w:rsidP="007D0225">
      <w:pPr>
        <w:pStyle w:val="Aufzhlungszeichen"/>
        <w:numPr>
          <w:ilvl w:val="1"/>
          <w:numId w:val="3"/>
        </w:numPr>
      </w:pPr>
      <w:r>
        <w:t>Notengebung/Bewertung/Klausuren</w:t>
      </w:r>
    </w:p>
    <w:p w:rsidR="002629B4" w:rsidRDefault="002629B4" w:rsidP="002629B4">
      <w:pPr>
        <w:pStyle w:val="Aufzhlungszeichen"/>
        <w:numPr>
          <w:ilvl w:val="2"/>
          <w:numId w:val="3"/>
        </w:numPr>
      </w:pPr>
      <w:r>
        <w:t>Individuelle Förderung</w:t>
      </w:r>
      <w:r>
        <w:t xml:space="preserve"> und </w:t>
      </w:r>
      <w:r>
        <w:t>Bewertung von Schülern</w:t>
      </w:r>
    </w:p>
    <w:p w:rsidR="00806B5A" w:rsidRDefault="00806B5A" w:rsidP="007D0225">
      <w:pPr>
        <w:pStyle w:val="Aufzhlungszeichen"/>
        <w:numPr>
          <w:ilvl w:val="1"/>
          <w:numId w:val="3"/>
        </w:numPr>
      </w:pPr>
      <w:r>
        <w:t>Ansprechperson für bestimmte Klassen</w:t>
      </w:r>
      <w:r w:rsidR="00D81540">
        <w:t xml:space="preserve">, </w:t>
      </w:r>
      <w:r w:rsidR="005F0425">
        <w:t>bezüglich</w:t>
      </w:r>
      <w:r>
        <w:t xml:space="preserve"> alles was Schule betrifft </w:t>
      </w:r>
    </w:p>
    <w:p w:rsidR="00C576E1" w:rsidRDefault="00FA3074" w:rsidP="007D0225">
      <w:pPr>
        <w:pStyle w:val="Aufzhlungszeichen"/>
        <w:numPr>
          <w:ilvl w:val="1"/>
          <w:numId w:val="3"/>
        </w:numPr>
      </w:pPr>
      <w:r>
        <w:t>Grundbildung in sozialen/gesellschaftlichen Kernkompetenzen</w:t>
      </w:r>
      <w:r w:rsidR="006A4E1B">
        <w:t xml:space="preserve"> vermitteln </w:t>
      </w:r>
    </w:p>
    <w:p w:rsidR="00474E33" w:rsidRDefault="00474E33" w:rsidP="00474E33">
      <w:pPr>
        <w:pStyle w:val="Aufzhlungszeichen"/>
      </w:pPr>
      <w:r>
        <w:t xml:space="preserve">Beruf an sich: </w:t>
      </w:r>
    </w:p>
    <w:p w:rsidR="00474E33" w:rsidRDefault="00474E33" w:rsidP="00474E33">
      <w:pPr>
        <w:pStyle w:val="Aufzhlungszeichen"/>
        <w:numPr>
          <w:ilvl w:val="1"/>
          <w:numId w:val="3"/>
        </w:numPr>
      </w:pPr>
      <w:r>
        <w:t xml:space="preserve">Studium auf Lehramt im Vorhinein </w:t>
      </w:r>
    </w:p>
    <w:p w:rsidR="00474E33" w:rsidRDefault="00C90E03" w:rsidP="00474E33">
      <w:pPr>
        <w:pStyle w:val="Aufzhlungszeichen"/>
        <w:numPr>
          <w:ilvl w:val="1"/>
          <w:numId w:val="3"/>
        </w:numPr>
      </w:pPr>
      <w:r>
        <w:t>Nicht nur funktionale, sondern auch pädagogische Rolle, Betreuung von Kindern/Jugendlichen</w:t>
      </w:r>
    </w:p>
    <w:p w:rsidR="00F95EB2" w:rsidRDefault="00F95EB2" w:rsidP="00474E33">
      <w:pPr>
        <w:pStyle w:val="Aufzhlungszeichen"/>
        <w:numPr>
          <w:ilvl w:val="1"/>
          <w:numId w:val="3"/>
        </w:numPr>
      </w:pPr>
      <w:r>
        <w:t>Stoff</w:t>
      </w:r>
      <w:r w:rsidR="00EA7567">
        <w:t>/Bedingungen/Umstände regional Abhängig (Bundesland, Staat)</w:t>
      </w:r>
    </w:p>
    <w:p w:rsidR="00E31291" w:rsidRDefault="00AF2C3C" w:rsidP="00AF2C3C">
      <w:pPr>
        <w:pStyle w:val="Aufzhlungszeichen"/>
      </w:pPr>
      <w:r>
        <w:t>Zu erwartende Veränderungen:</w:t>
      </w:r>
    </w:p>
    <w:p w:rsidR="00AF2C3C" w:rsidRDefault="00AF2C3C" w:rsidP="00AF2C3C">
      <w:pPr>
        <w:pStyle w:val="Aufzhlungszeichen"/>
        <w:numPr>
          <w:ilvl w:val="1"/>
          <w:numId w:val="3"/>
        </w:numPr>
      </w:pPr>
      <w:r>
        <w:t xml:space="preserve">Vermehrt </w:t>
      </w:r>
      <w:proofErr w:type="spellStart"/>
      <w:r>
        <w:t>Homeschooling</w:t>
      </w:r>
      <w:proofErr w:type="spellEnd"/>
      <w:r w:rsidR="00752378">
        <w:t>?</w:t>
      </w:r>
    </w:p>
    <w:p w:rsidR="00752378" w:rsidRDefault="00752378" w:rsidP="00AF2C3C">
      <w:pPr>
        <w:pStyle w:val="Aufzhlungszeichen"/>
        <w:numPr>
          <w:ilvl w:val="1"/>
          <w:numId w:val="3"/>
        </w:numPr>
      </w:pPr>
      <w:r>
        <w:t>Digitalisierung von Arbeitsumfeld</w:t>
      </w:r>
      <w:r w:rsidR="0038165B">
        <w:t>, Material</w:t>
      </w:r>
    </w:p>
    <w:p w:rsidR="00752378" w:rsidRDefault="00F62CF4" w:rsidP="00AF2C3C">
      <w:pPr>
        <w:pStyle w:val="Aufzhlungszeichen"/>
        <w:numPr>
          <w:ilvl w:val="1"/>
          <w:numId w:val="3"/>
        </w:numPr>
      </w:pPr>
      <w:r>
        <w:t>Veränderungen im Lernstoff, IT Bildung wird</w:t>
      </w:r>
      <w:r w:rsidR="00430527">
        <w:t xml:space="preserve"> </w:t>
      </w:r>
      <w:proofErr w:type="spellStart"/>
      <w:r w:rsidR="00430527">
        <w:t>zb</w:t>
      </w:r>
      <w:proofErr w:type="spellEnd"/>
      <w:r>
        <w:t xml:space="preserve"> wichtiger</w:t>
      </w:r>
    </w:p>
    <w:p w:rsidR="00430527" w:rsidRDefault="00AA1626" w:rsidP="00AF2C3C">
      <w:pPr>
        <w:pStyle w:val="Aufzhlungszeichen"/>
        <w:numPr>
          <w:ilvl w:val="1"/>
          <w:numId w:val="3"/>
        </w:numPr>
      </w:pPr>
      <w:r>
        <w:t xml:space="preserve">Durchschnittlich größere Klassen in Zukunft, </w:t>
      </w:r>
      <w:r w:rsidR="00C322F7">
        <w:t xml:space="preserve">zu wenige Lehrer </w:t>
      </w:r>
      <w:r w:rsidR="00D24D62">
        <w:t xml:space="preserve">(Lehrermangel, Überbrückung durch ungelernte </w:t>
      </w:r>
      <w:proofErr w:type="spellStart"/>
      <w:r w:rsidR="00D24D62">
        <w:t>Vertretungs</w:t>
      </w:r>
      <w:proofErr w:type="spellEnd"/>
      <w:r w:rsidR="00D24D62">
        <w:t>“Lehrer“</w:t>
      </w:r>
      <w:r w:rsidR="006A4E1B">
        <w:t>)</w:t>
      </w:r>
    </w:p>
    <w:p w:rsidR="008A231B" w:rsidRDefault="008A231B" w:rsidP="008A231B">
      <w:pPr>
        <w:pStyle w:val="Aufzhlungszeichen"/>
      </w:pPr>
      <w:r>
        <w:t>Hilfreiche Software</w:t>
      </w:r>
      <w:r w:rsidR="00E51927">
        <w:t>:</w:t>
      </w:r>
    </w:p>
    <w:p w:rsidR="00E51927" w:rsidRDefault="00F51EE6" w:rsidP="00E51927">
      <w:pPr>
        <w:pStyle w:val="Aufzhlungszeichen"/>
        <w:numPr>
          <w:ilvl w:val="1"/>
          <w:numId w:val="3"/>
        </w:numPr>
      </w:pPr>
      <w:r>
        <w:t xml:space="preserve">Verschiedene </w:t>
      </w:r>
      <w:r w:rsidR="00E51927">
        <w:t xml:space="preserve">Fächer </w:t>
      </w:r>
      <w:r>
        <w:t>=</w:t>
      </w:r>
      <w:r w:rsidR="005F6255">
        <w:t xml:space="preserve"> </w:t>
      </w:r>
      <w:r>
        <w:t>verschiedene Klassen</w:t>
      </w:r>
    </w:p>
    <w:p w:rsidR="00146C64" w:rsidRDefault="00146C64" w:rsidP="00E51927">
      <w:pPr>
        <w:pStyle w:val="Aufzhlungszeichen"/>
        <w:numPr>
          <w:ilvl w:val="1"/>
          <w:numId w:val="3"/>
        </w:numPr>
      </w:pPr>
      <w:r>
        <w:t xml:space="preserve">Zentraler </w:t>
      </w:r>
      <w:r w:rsidR="00EF0EBC">
        <w:t xml:space="preserve">Verteiler für Stoff, automatisiertes strukturiertes </w:t>
      </w:r>
      <w:r w:rsidR="008D4DF7">
        <w:t xml:space="preserve">Abrufen der Informationen, </w:t>
      </w:r>
      <w:proofErr w:type="spellStart"/>
      <w:r w:rsidR="008D4DF7">
        <w:t>zb</w:t>
      </w:r>
      <w:proofErr w:type="spellEnd"/>
      <w:r w:rsidR="008D4DF7">
        <w:t xml:space="preserve"> in Form von Lernvideos </w:t>
      </w:r>
      <w:proofErr w:type="spellStart"/>
      <w:r w:rsidR="008D4DF7">
        <w:t>etc</w:t>
      </w:r>
      <w:proofErr w:type="spellEnd"/>
    </w:p>
    <w:p w:rsidR="00D877D5" w:rsidRDefault="007510C8" w:rsidP="00E51927">
      <w:pPr>
        <w:pStyle w:val="Aufzhlungszeichen"/>
        <w:numPr>
          <w:ilvl w:val="1"/>
          <w:numId w:val="3"/>
        </w:numPr>
      </w:pPr>
      <w:r>
        <w:lastRenderedPageBreak/>
        <w:t xml:space="preserve">Zentraler Rechner/Algorithmus </w:t>
      </w:r>
      <w:r w:rsidR="00FD0277">
        <w:t>für Noten, Bewertungen</w:t>
      </w:r>
    </w:p>
    <w:p w:rsidR="00FB3F6B" w:rsidRDefault="00FB3F6B" w:rsidP="00E51927">
      <w:pPr>
        <w:pStyle w:val="Aufzhlungszeichen"/>
        <w:numPr>
          <w:ilvl w:val="1"/>
          <w:numId w:val="3"/>
        </w:numPr>
      </w:pPr>
    </w:p>
    <w:p w:rsidR="00005D61" w:rsidRPr="00F700D1" w:rsidRDefault="00005D61" w:rsidP="00005D61">
      <w:pPr>
        <w:pStyle w:val="Aufzhlungszeichen"/>
        <w:numPr>
          <w:ilvl w:val="0"/>
          <w:numId w:val="0"/>
        </w:numPr>
        <w:ind w:left="1440"/>
      </w:pPr>
    </w:p>
    <w:sectPr w:rsidR="00005D61" w:rsidRPr="00F700D1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7722" w:rsidRDefault="00ED7722">
      <w:r>
        <w:separator/>
      </w:r>
    </w:p>
    <w:p w:rsidR="00ED7722" w:rsidRDefault="00ED7722"/>
  </w:endnote>
  <w:endnote w:type="continuationSeparator" w:id="0">
    <w:p w:rsidR="00ED7722" w:rsidRDefault="00ED7722">
      <w:r>
        <w:continuationSeparator/>
      </w:r>
    </w:p>
    <w:p w:rsidR="00ED7722" w:rsidRDefault="00ED7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7722" w:rsidRDefault="00ED7722">
      <w:r>
        <w:separator/>
      </w:r>
    </w:p>
    <w:p w:rsidR="00ED7722" w:rsidRDefault="00ED7722"/>
  </w:footnote>
  <w:footnote w:type="continuationSeparator" w:id="0">
    <w:p w:rsidR="00ED7722" w:rsidRDefault="00ED7722">
      <w:r>
        <w:continuationSeparator/>
      </w:r>
    </w:p>
    <w:p w:rsidR="00ED7722" w:rsidRDefault="00ED77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1B4957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E0"/>
    <w:rsid w:val="00005D61"/>
    <w:rsid w:val="00146C64"/>
    <w:rsid w:val="002629B4"/>
    <w:rsid w:val="0038165B"/>
    <w:rsid w:val="00430527"/>
    <w:rsid w:val="00474E33"/>
    <w:rsid w:val="00586F6A"/>
    <w:rsid w:val="005F0425"/>
    <w:rsid w:val="005F6255"/>
    <w:rsid w:val="00662B2D"/>
    <w:rsid w:val="006A4E1B"/>
    <w:rsid w:val="00716A8D"/>
    <w:rsid w:val="007510C8"/>
    <w:rsid w:val="00752378"/>
    <w:rsid w:val="007D0225"/>
    <w:rsid w:val="00806B5A"/>
    <w:rsid w:val="008A231B"/>
    <w:rsid w:val="008D4DF7"/>
    <w:rsid w:val="008D62DC"/>
    <w:rsid w:val="00A911F1"/>
    <w:rsid w:val="00AA1626"/>
    <w:rsid w:val="00AF2C3C"/>
    <w:rsid w:val="00B34A33"/>
    <w:rsid w:val="00B87C3E"/>
    <w:rsid w:val="00BD4213"/>
    <w:rsid w:val="00C322F7"/>
    <w:rsid w:val="00C51427"/>
    <w:rsid w:val="00C576E1"/>
    <w:rsid w:val="00C90E03"/>
    <w:rsid w:val="00C9122B"/>
    <w:rsid w:val="00D24D62"/>
    <w:rsid w:val="00D81540"/>
    <w:rsid w:val="00D877D5"/>
    <w:rsid w:val="00E31291"/>
    <w:rsid w:val="00E51927"/>
    <w:rsid w:val="00EA7567"/>
    <w:rsid w:val="00ED6A4E"/>
    <w:rsid w:val="00ED7722"/>
    <w:rsid w:val="00EF0EBC"/>
    <w:rsid w:val="00F050E0"/>
    <w:rsid w:val="00F51EE6"/>
    <w:rsid w:val="00F62CF4"/>
    <w:rsid w:val="00F700D1"/>
    <w:rsid w:val="00F95EB2"/>
    <w:rsid w:val="00FA3074"/>
    <w:rsid w:val="00FB3F6B"/>
    <w:rsid w:val="00F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77C7E"/>
  <w15:chartTrackingRefBased/>
  <w15:docId w15:val="{F9D08F9F-EDFC-FF4C-8958-0F18128F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F0C196F-9D22-004F-9689-4879773B0B40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E9BCDD43B4B04AB8A9E8CF07255568" ma:contentTypeVersion="11" ma:contentTypeDescription="Ein neues Dokument erstellen." ma:contentTypeScope="" ma:versionID="73e61680c2d1d3e4012b05e57e2e3979">
  <xsd:schema xmlns:xsd="http://www.w3.org/2001/XMLSchema" xmlns:xs="http://www.w3.org/2001/XMLSchema" xmlns:p="http://schemas.microsoft.com/office/2006/metadata/properties" xmlns:ns2="a5b7ff3c-3205-4635-b521-bc26af0b5476" xmlns:ns3="c9ff2f0b-675e-47d3-8cf2-a8683f80f254" targetNamespace="http://schemas.microsoft.com/office/2006/metadata/properties" ma:root="true" ma:fieldsID="66c0b3a6311c93c523d1ff1a1e4cf32a" ns2:_="" ns3:_="">
    <xsd:import namespace="a5b7ff3c-3205-4635-b521-bc26af0b5476"/>
    <xsd:import namespace="c9ff2f0b-675e-47d3-8cf2-a8683f80f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ff3c-3205-4635-b521-bc26af0b5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f2f0b-675e-47d3-8cf2-a8683f80f2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2A1CF-529B-4C8E-885B-2A60683BE66D}"/>
</file>

<file path=customXml/itemProps2.xml><?xml version="1.0" encoding="utf-8"?>
<ds:datastoreItem xmlns:ds="http://schemas.openxmlformats.org/officeDocument/2006/customXml" ds:itemID="{459E86C3-475B-4B8A-A3D0-ACDF2986C86E}"/>
</file>

<file path=customXml/itemProps3.xml><?xml version="1.0" encoding="utf-8"?>
<ds:datastoreItem xmlns:ds="http://schemas.openxmlformats.org/officeDocument/2006/customXml" ds:itemID="{EE7FC753-57D0-42A9-B411-BEEA4C3AFF5F}"/>
</file>

<file path=docProps/app.xml><?xml version="1.0" encoding="utf-8"?>
<Properties xmlns="http://schemas.openxmlformats.org/officeDocument/2006/extended-properties" xmlns:vt="http://schemas.openxmlformats.org/officeDocument/2006/docPropsVTypes">
  <Template>{1F0C196F-9D22-004F-9689-4879773B0B40}tf16392134.dotx</Template>
  <TotalTime>0</TotalTime>
  <Pages>2</Pages>
  <Words>143</Words>
  <Characters>905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13</cp:revision>
  <dcterms:created xsi:type="dcterms:W3CDTF">2021-04-06T07:45:00Z</dcterms:created>
  <dcterms:modified xsi:type="dcterms:W3CDTF">2021-04-06T08:00:00Z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0x010100EAE9BCDD43B4B04AB8A9E8CF07255568</vt:lpwstr>
  </property>
</Properties>
</file>